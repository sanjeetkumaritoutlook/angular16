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3C6611" w:rsidRDefault="003C6611" w:rsidP="00A2727F">
      <w:pPr>
        <w:pStyle w:val="DocTitle"/>
      </w:pPr>
    </w:p>
    <w:p w:rsidR="00DA4223" w:rsidRPr="002E2729" w:rsidRDefault="005D0CC0" w:rsidP="00DA4223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r w:rsidRPr="005D0CC0">
        <w:t xml:space="preserve"> </w:t>
      </w:r>
      <w:bookmarkStart w:id="0" w:name="_Toc502913463"/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Introduction to Object Oriented </w:t>
      </w:r>
      <w:r w:rsidR="005D59D3">
        <w:rPr>
          <w:rFonts w:ascii="Verdana" w:hAnsi="Verdana" w:cs="Arial"/>
          <w:b/>
          <w:color w:val="F79646" w:themeColor="accent6"/>
          <w:sz w:val="36"/>
          <w:szCs w:val="36"/>
        </w:rPr>
        <w:t>ECMAScript 6&amp;</w:t>
      </w:r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>JavaScript</w:t>
      </w:r>
      <w:bookmarkEnd w:id="0"/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</w:p>
    <w:p w:rsidR="005D0CC0" w:rsidRPr="001F1953" w:rsidRDefault="005D0CC0" w:rsidP="005D0CC0">
      <w:pPr>
        <w:pStyle w:val="DocTitle"/>
      </w:pPr>
      <w:r w:rsidRPr="001F1953">
        <w:t xml:space="preserve">Lab Book </w:t>
      </w:r>
    </w:p>
    <w:p w:rsidR="00302304" w:rsidRPr="001F1953" w:rsidRDefault="00302304" w:rsidP="00A2727F">
      <w:pPr>
        <w:pStyle w:val="DocTitle"/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07579E" w:rsidRPr="0095388B" w:rsidRDefault="0007579E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95388B" w:rsidRDefault="002E33F5" w:rsidP="001F1953">
      <w:pPr>
        <w:pStyle w:val="StyleCandaraRight118Before6ptAfter6pt"/>
      </w:pPr>
    </w:p>
    <w:p w:rsidR="002E33F5" w:rsidRPr="001F1953" w:rsidRDefault="002E33F5" w:rsidP="001F1953"/>
    <w:p w:rsidR="00302304" w:rsidRPr="001F1953" w:rsidRDefault="00302304" w:rsidP="001F1953"/>
    <w:p w:rsidR="001F1953" w:rsidRDefault="006B1DFE" w:rsidP="001F1953">
      <w:r>
        <w:br w:type="page"/>
      </w:r>
    </w:p>
    <w:p w:rsidR="005E3918" w:rsidRDefault="005E3918" w:rsidP="001F1953"/>
    <w:p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1862B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</w:t>
            </w:r>
            <w:r w:rsidR="005E3918"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5E3918" w:rsidRDefault="005E3918" w:rsidP="001F1953"/>
    <w:p w:rsidR="00466116" w:rsidRDefault="005352E3" w:rsidP="00A2727F">
      <w:pPr>
        <w:pStyle w:val="DocTitle"/>
        <w:jc w:val="left"/>
      </w:pPr>
      <w:bookmarkStart w:id="1" w:name="_Toc209693802"/>
      <w:bookmarkStart w:id="2" w:name="_Toc209695353"/>
      <w:bookmarkStart w:id="3" w:name="_Toc209696375"/>
      <w:bookmarkStart w:id="4" w:name="_Toc209696492"/>
      <w:bookmarkStart w:id="5" w:name="_Toc221416214"/>
      <w:bookmarkStart w:id="6" w:name="_Toc221416300"/>
      <w:bookmarkStart w:id="7" w:name="_Toc221417670"/>
      <w:bookmarkStart w:id="8" w:name="_Toc221417701"/>
      <w:bookmarkStart w:id="9" w:name="_Toc296079590"/>
      <w:r w:rsidRPr="0095388B"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8E6E8E" w:rsidRPr="00951E16" w:rsidRDefault="008E6E8E" w:rsidP="005E3918">
      <w:pPr>
        <w:pStyle w:val="DocTitle"/>
        <w:jc w:val="both"/>
        <w:rPr>
          <w:i/>
        </w:rPr>
      </w:pPr>
    </w:p>
    <w:p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:rsidR="001067BA" w:rsidRPr="00951E16" w:rsidRDefault="00261D34" w:rsidP="004505FB">
      <w:pPr>
        <w:pStyle w:val="TOC2"/>
        <w:rPr>
          <w:rFonts w:eastAsiaTheme="minorEastAsia" w:cstheme="minorBidi"/>
        </w:rPr>
      </w:pPr>
      <w:r w:rsidRPr="00951E16">
        <w:t xml:space="preserve"> </w:t>
      </w:r>
      <w:r w:rsidR="00BA2C70" w:rsidRPr="00951E16">
        <w:t xml:space="preserve">                        </w:t>
      </w:r>
      <w:r w:rsidR="00F72936" w:rsidRPr="00951E16">
        <w:rPr>
          <w:noProof w:val="0"/>
        </w:rPr>
        <w:fldChar w:fldCharType="begin"/>
      </w:r>
      <w:r w:rsidR="00F72936" w:rsidRPr="00951E16">
        <w:instrText xml:space="preserve"> TOC \o "1-3" \h \z \u </w:instrText>
      </w:r>
      <w:r w:rsidR="00F72936" w:rsidRPr="00951E16">
        <w:rPr>
          <w:noProof w:val="0"/>
        </w:rPr>
        <w:fldChar w:fldCharType="separate"/>
      </w:r>
      <w:hyperlink w:anchor="_Toc452123394" w:history="1">
        <w:r w:rsidR="001067BA" w:rsidRPr="00951E16">
          <w:rPr>
            <w:rStyle w:val="Hyperlink"/>
          </w:rPr>
          <w:t>Overview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_Toc452123394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4505FB" w:rsidRDefault="00BA2C70" w:rsidP="004505FB">
      <w:pPr>
        <w:pStyle w:val="TOC2"/>
        <w:rPr>
          <w:rFonts w:eastAsiaTheme="minorEastAsia"/>
        </w:rPr>
      </w:pPr>
      <w:r w:rsidRPr="00951E16">
        <w:t xml:space="preserve">                       </w:t>
      </w:r>
      <w:r w:rsidRPr="004505FB">
        <w:t xml:space="preserve"> </w:t>
      </w:r>
      <w:hyperlink w:anchor="_Toc452123395" w:history="1">
        <w:r w:rsidR="004505FB" w:rsidRPr="004505FB">
          <w:rPr>
            <w:rStyle w:val="Hyperlink"/>
            <w:b w:val="0"/>
            <w:i/>
          </w:rPr>
          <w:t xml:space="preserve">Setup Checklist for </w:t>
        </w:r>
        <w:r w:rsidR="004505FB" w:rsidRPr="004505FB">
          <w:rPr>
            <w:b w:val="0"/>
            <w:color w:val="000000" w:themeColor="text1"/>
          </w:rPr>
          <w:t>Introduction to Object Oriented</w:t>
        </w:r>
        <w:r w:rsidR="001067BA" w:rsidRPr="004505FB">
          <w:rPr>
            <w:webHidden/>
          </w:rPr>
          <w:tab/>
        </w:r>
        <w:r w:rsidR="001067BA" w:rsidRPr="004505FB">
          <w:rPr>
            <w:webHidden/>
          </w:rPr>
          <w:fldChar w:fldCharType="begin"/>
        </w:r>
        <w:r w:rsidR="001067BA" w:rsidRPr="004505FB">
          <w:rPr>
            <w:webHidden/>
          </w:rPr>
          <w:instrText xml:space="preserve"> PAGEREF _Toc452123395 \h </w:instrText>
        </w:r>
        <w:r w:rsidR="001067BA" w:rsidRPr="004505FB">
          <w:rPr>
            <w:webHidden/>
          </w:rPr>
        </w:r>
        <w:r w:rsidR="001067BA" w:rsidRPr="004505FB">
          <w:rPr>
            <w:webHidden/>
          </w:rPr>
          <w:fldChar w:fldCharType="separate"/>
        </w:r>
        <w:r w:rsidR="00DE7A38" w:rsidRPr="004505FB">
          <w:rPr>
            <w:webHidden/>
          </w:rPr>
          <w:t>4</w:t>
        </w:r>
        <w:r w:rsidR="001067BA" w:rsidRPr="004505FB">
          <w:rPr>
            <w:webHidden/>
          </w:rPr>
          <w:fldChar w:fldCharType="end"/>
        </w:r>
      </w:hyperlink>
    </w:p>
    <w:p w:rsidR="001067BA" w:rsidRPr="00951E16" w:rsidRDefault="00BA2C70" w:rsidP="004505FB">
      <w:pPr>
        <w:pStyle w:val="TOC2"/>
        <w:rPr>
          <w:rFonts w:eastAsiaTheme="minorEastAsia" w:cstheme="minorBidi"/>
        </w:rPr>
      </w:pPr>
      <w:r w:rsidRPr="00951E16">
        <w:t xml:space="preserve">                       </w:t>
      </w:r>
      <w:hyperlink w:anchor="_Toc452123396" w:history="1">
        <w:r w:rsidR="001067BA" w:rsidRPr="00951E16">
          <w:rPr>
            <w:rStyle w:val="Hyperlink"/>
          </w:rPr>
          <w:t>Instructions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_Toc452123396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951E16" w:rsidRDefault="00BA2C70" w:rsidP="004505FB">
      <w:pPr>
        <w:pStyle w:val="TOC2"/>
        <w:rPr>
          <w:rFonts w:eastAsiaTheme="minorEastAsia" w:cstheme="minorBidi"/>
        </w:rPr>
      </w:pPr>
      <w:r w:rsidRPr="00951E16">
        <w:t xml:space="preserve">                      </w:t>
      </w:r>
      <w:hyperlink w:anchor="_Toc452123397" w:history="1">
        <w:r w:rsidR="001067BA" w:rsidRPr="00951E16">
          <w:rPr>
            <w:rStyle w:val="Hyperlink"/>
          </w:rPr>
          <w:t>Learning More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_Toc452123397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:rsidR="001067BA" w:rsidRPr="00951E16" w:rsidRDefault="006F7F8D" w:rsidP="005E3918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 </w:t>
      </w:r>
      <w:hyperlink w:anchor="_Toc452123398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1.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>
          <w:rPr>
            <w:rFonts w:asciiTheme="minorHAnsi" w:eastAsiaTheme="minorEastAsia" w:hAnsiTheme="minorHAnsi" w:cstheme="minorBidi"/>
            <w:i/>
            <w:color w:val="auto"/>
            <w:szCs w:val="20"/>
          </w:rPr>
          <w:t>Object Oriented JavaScript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_Toc452123398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5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Default="006F7F8D" w:rsidP="005E3918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2.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 w:rsidRPr="002E2729">
          <w:rPr>
            <w:rFonts w:ascii="Verdana" w:hAnsi="Verdana" w:cs="Arial"/>
          </w:rPr>
          <w:t>Prototypa</w:t>
        </w:r>
        <w:r w:rsidR="00DA4223">
          <w:rPr>
            <w:rFonts w:ascii="Verdana" w:hAnsi="Verdana" w:cs="Arial"/>
          </w:rPr>
          <w:t>l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_Toc452123400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7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:rsidR="001067BA" w:rsidRDefault="00DE7A38" w:rsidP="00DA4223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>
          <w:rPr>
            <w:rStyle w:val="Hyperlink"/>
            <w:rFonts w:ascii="Trebuchet MS" w:hAnsi="Trebuchet MS"/>
            <w:i/>
            <w:szCs w:val="20"/>
          </w:rPr>
          <w:t>Lab 3</w:t>
        </w:r>
        <w:r w:rsidRPr="00951E16">
          <w:rPr>
            <w:rStyle w:val="Hyperlink"/>
            <w:rFonts w:ascii="Trebuchet MS" w:hAnsi="Trebuchet MS"/>
            <w:i/>
            <w:szCs w:val="20"/>
          </w:rPr>
          <w:t>.</w:t>
        </w:r>
        <w:r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>
          <w:rPr>
            <w:rStyle w:val="Hyperlink"/>
            <w:i/>
            <w:szCs w:val="20"/>
          </w:rPr>
          <w:t>JSON</w:t>
        </w:r>
        <w:r w:rsidRPr="00951E16">
          <w:rPr>
            <w:i/>
            <w:webHidden/>
            <w:szCs w:val="20"/>
          </w:rPr>
          <w:tab/>
        </w:r>
        <w:r w:rsidRPr="00951E16">
          <w:rPr>
            <w:i/>
            <w:webHidden/>
            <w:szCs w:val="20"/>
          </w:rPr>
          <w:fldChar w:fldCharType="begin"/>
        </w:r>
        <w:r w:rsidRPr="00951E16">
          <w:rPr>
            <w:i/>
            <w:webHidden/>
            <w:szCs w:val="20"/>
          </w:rPr>
          <w:instrText xml:space="preserve"> PAGEREF _Toc452123400 \h </w:instrText>
        </w:r>
        <w:r w:rsidRPr="00951E16">
          <w:rPr>
            <w:i/>
            <w:webHidden/>
            <w:szCs w:val="20"/>
          </w:rPr>
        </w:r>
        <w:r w:rsidRPr="00951E16">
          <w:rPr>
            <w:i/>
            <w:webHidden/>
            <w:szCs w:val="20"/>
          </w:rPr>
          <w:fldChar w:fldCharType="separate"/>
        </w:r>
        <w:r>
          <w:rPr>
            <w:i/>
            <w:webHidden/>
            <w:szCs w:val="20"/>
          </w:rPr>
          <w:t>7</w:t>
        </w:r>
        <w:r w:rsidRPr="00951E16">
          <w:rPr>
            <w:i/>
            <w:webHidden/>
            <w:szCs w:val="20"/>
          </w:rPr>
          <w:fldChar w:fldCharType="end"/>
        </w:r>
      </w:hyperlink>
    </w:p>
    <w:p w:rsidR="002C232F" w:rsidRDefault="002C232F" w:rsidP="002C232F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>
          <w:rPr>
            <w:rStyle w:val="Hyperlink"/>
            <w:rFonts w:ascii="Trebuchet MS" w:hAnsi="Trebuchet MS"/>
            <w:i/>
            <w:szCs w:val="20"/>
          </w:rPr>
          <w:t>Lab 4</w:t>
        </w:r>
        <w:r w:rsidRPr="00951E16">
          <w:rPr>
            <w:rStyle w:val="Hyperlink"/>
            <w:rFonts w:ascii="Trebuchet MS" w:hAnsi="Trebuchet MS"/>
            <w:i/>
            <w:szCs w:val="20"/>
          </w:rPr>
          <w:t>.</w:t>
        </w:r>
        <w:r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>
          <w:rPr>
            <w:rStyle w:val="Hyperlink"/>
            <w:i/>
            <w:szCs w:val="20"/>
          </w:rPr>
          <w:t xml:space="preserve">EcmaScript6 </w:t>
        </w:r>
        <w:r w:rsidRPr="00951E16">
          <w:rPr>
            <w:i/>
            <w:webHidden/>
            <w:szCs w:val="20"/>
          </w:rPr>
          <w:tab/>
        </w:r>
        <w:r w:rsidRPr="00951E16">
          <w:rPr>
            <w:i/>
            <w:webHidden/>
            <w:szCs w:val="20"/>
          </w:rPr>
          <w:fldChar w:fldCharType="begin"/>
        </w:r>
        <w:r w:rsidRPr="00951E16">
          <w:rPr>
            <w:i/>
            <w:webHidden/>
            <w:szCs w:val="20"/>
          </w:rPr>
          <w:instrText xml:space="preserve"> PAGEREF _Toc452123400 \h </w:instrText>
        </w:r>
        <w:r w:rsidRPr="00951E16">
          <w:rPr>
            <w:i/>
            <w:webHidden/>
            <w:szCs w:val="20"/>
          </w:rPr>
        </w:r>
        <w:r w:rsidRPr="00951E16">
          <w:rPr>
            <w:i/>
            <w:webHidden/>
            <w:szCs w:val="20"/>
          </w:rPr>
          <w:fldChar w:fldCharType="separate"/>
        </w:r>
        <w:r>
          <w:rPr>
            <w:i/>
            <w:webHidden/>
            <w:szCs w:val="20"/>
          </w:rPr>
          <w:t>7</w:t>
        </w:r>
        <w:r w:rsidRPr="00951E16">
          <w:rPr>
            <w:i/>
            <w:webHidden/>
            <w:szCs w:val="20"/>
          </w:rPr>
          <w:fldChar w:fldCharType="end"/>
        </w:r>
      </w:hyperlink>
    </w:p>
    <w:p w:rsidR="002C232F" w:rsidRPr="002C232F" w:rsidRDefault="002C232F" w:rsidP="002C232F">
      <w:pPr>
        <w:rPr>
          <w:rFonts w:eastAsiaTheme="minorEastAsia"/>
        </w:rPr>
      </w:pPr>
    </w:p>
    <w:p w:rsidR="006C14FA" w:rsidRPr="00951E16" w:rsidRDefault="006C14FA" w:rsidP="006C14FA">
      <w:pPr>
        <w:rPr>
          <w:i/>
          <w:noProof/>
          <w:szCs w:val="20"/>
        </w:rPr>
      </w:pPr>
      <w:r w:rsidRPr="00951E16">
        <w:rPr>
          <w:i/>
          <w:noProof/>
          <w:szCs w:val="20"/>
        </w:rPr>
        <w:t xml:space="preserve">         Appendices</w:t>
      </w:r>
      <w:r w:rsidR="00FD4AF5" w:rsidRPr="00951E16">
        <w:rPr>
          <w:i/>
          <w:noProof/>
          <w:szCs w:val="20"/>
        </w:rPr>
        <w:t>………………………………………………………………………………………… 11</w:t>
      </w:r>
    </w:p>
    <w:p w:rsidR="00FD4AF5" w:rsidRPr="00951E16" w:rsidRDefault="00FD4AF5" w:rsidP="00A674E9">
      <w:pPr>
        <w:pStyle w:val="Heading2"/>
        <w:rPr>
          <w:noProof/>
        </w:rPr>
      </w:pPr>
      <w:r w:rsidRPr="00951E16">
        <w:rPr>
          <w:noProof/>
        </w:rPr>
        <w:t xml:space="preserve">  </w:t>
      </w:r>
      <w:r w:rsidR="00DE7A38">
        <w:rPr>
          <w:noProof/>
        </w:rPr>
        <w:t xml:space="preserve">             </w:t>
      </w:r>
      <w:r w:rsidRPr="00951E16">
        <w:rPr>
          <w:noProof/>
        </w:rPr>
        <w:t xml:space="preserve"> Appendix A: Table of Figures ………………………………………………………… </w:t>
      </w:r>
      <w:r w:rsidR="00951E16" w:rsidRPr="00951E16">
        <w:rPr>
          <w:noProof/>
        </w:rPr>
        <w:t xml:space="preserve">   </w:t>
      </w:r>
      <w:r w:rsidRPr="00951E16">
        <w:rPr>
          <w:noProof/>
        </w:rPr>
        <w:t>11</w:t>
      </w:r>
    </w:p>
    <w:p w:rsidR="00FD4AF5" w:rsidRPr="00951E16" w:rsidRDefault="00FD4AF5" w:rsidP="006C14FA">
      <w:pPr>
        <w:rPr>
          <w:i/>
          <w:noProof/>
          <w:szCs w:val="20"/>
        </w:rPr>
      </w:pPr>
    </w:p>
    <w:p w:rsidR="006F7F8D" w:rsidRPr="00951E16" w:rsidRDefault="006F7F8D" w:rsidP="006F7F8D">
      <w:pPr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pStyle w:val="TOC1"/>
        <w:jc w:val="both"/>
        <w:rPr>
          <w:rStyle w:val="Hyperlink"/>
          <w:i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:rsidR="0026348A" w:rsidRPr="0095388B" w:rsidRDefault="00F72936" w:rsidP="005E3918">
      <w:pPr>
        <w:pStyle w:val="TOC1"/>
        <w:ind w:left="0"/>
        <w:jc w:val="both"/>
      </w:pPr>
      <w:r w:rsidRPr="00951E16">
        <w:rPr>
          <w:i/>
          <w:szCs w:val="20"/>
        </w:rPr>
        <w:fldChar w:fldCharType="end"/>
      </w:r>
      <w:r w:rsidR="0026348A" w:rsidRPr="0095388B">
        <w:t>Getting Started</w:t>
      </w:r>
    </w:p>
    <w:p w:rsidR="003270E8" w:rsidRPr="0095388B" w:rsidRDefault="003270E8" w:rsidP="00A674E9">
      <w:pPr>
        <w:pStyle w:val="Heading2"/>
      </w:pPr>
      <w:bookmarkStart w:id="10" w:name="_Toc450204972"/>
      <w:bookmarkStart w:id="11" w:name="_Toc452123394"/>
      <w:r w:rsidRPr="0095388B">
        <w:t>Overview</w:t>
      </w:r>
      <w:bookmarkEnd w:id="10"/>
      <w:bookmarkEnd w:id="11"/>
    </w:p>
    <w:p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</w:t>
      </w:r>
      <w:r w:rsidRPr="002E18B6">
        <w:rPr>
          <w:rFonts w:asciiTheme="minorHAnsi" w:hAnsiTheme="minorHAnsi" w:cstheme="minorHAnsi"/>
        </w:rPr>
        <w:t xml:space="preserve">learning </w:t>
      </w:r>
      <w:r w:rsidR="002E18B6" w:rsidRPr="002E18B6">
        <w:rPr>
          <w:rFonts w:asciiTheme="minorHAnsi" w:hAnsiTheme="minorHAnsi" w:cstheme="minorHAnsi"/>
          <w:color w:val="000000" w:themeColor="text1"/>
        </w:rPr>
        <w:t>Introduction to Object Oriented</w:t>
      </w:r>
      <w:r w:rsidR="002E18B6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Pr="0095388B">
        <w:rPr>
          <w:rFonts w:ascii="Candara" w:hAnsi="Candara" w:cs="Arial"/>
        </w:rPr>
        <w:t xml:space="preserve">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:rsidR="003270E8" w:rsidRPr="0095388B" w:rsidRDefault="003270E8" w:rsidP="003270E8">
      <w:pPr>
        <w:ind w:left="720"/>
        <w:rPr>
          <w:rFonts w:ascii="Candara" w:hAnsi="Candara" w:cs="Arial"/>
        </w:rPr>
      </w:pPr>
    </w:p>
    <w:p w:rsidR="003270E8" w:rsidRPr="0095388B" w:rsidRDefault="003270E8" w:rsidP="00A674E9">
      <w:pPr>
        <w:pStyle w:val="Heading2"/>
      </w:pPr>
      <w:bookmarkStart w:id="12" w:name="_Toc12394316"/>
      <w:bookmarkStart w:id="13" w:name="_Toc136055301"/>
      <w:bookmarkStart w:id="14" w:name="_Toc450204973"/>
      <w:bookmarkStart w:id="15" w:name="_Toc452123395"/>
      <w:r w:rsidRPr="0095388B">
        <w:t xml:space="preserve">Setup Checklist for </w:t>
      </w:r>
      <w:bookmarkEnd w:id="12"/>
      <w:bookmarkEnd w:id="13"/>
      <w:bookmarkEnd w:id="14"/>
      <w:bookmarkEnd w:id="15"/>
      <w:r w:rsidR="00DA4223">
        <w:t xml:space="preserve">Object Oriented JavaScript </w:t>
      </w:r>
    </w:p>
    <w:p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:rsidR="003270E8" w:rsidRPr="0095388B" w:rsidRDefault="003270E8" w:rsidP="00A674E9">
      <w:pPr>
        <w:pStyle w:val="Heading2"/>
      </w:pPr>
      <w:bookmarkStart w:id="16" w:name="_Toc450204974"/>
      <w:bookmarkStart w:id="17" w:name="_Toc452123396"/>
      <w:r w:rsidRPr="0095388B">
        <w:t>Instructions</w:t>
      </w:r>
      <w:bookmarkEnd w:id="16"/>
      <w:bookmarkEnd w:id="17"/>
    </w:p>
    <w:p w:rsidR="003270E8" w:rsidRPr="0095388B" w:rsidRDefault="003270E8" w:rsidP="003270E8">
      <w:pPr>
        <w:ind w:left="360"/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DA4223">
        <w:t>JavaScript</w:t>
      </w:r>
      <w:r w:rsidRPr="0095388B">
        <w:rPr>
          <w:rFonts w:ascii="Candara" w:hAnsi="Candara" w:cs="Arial"/>
        </w:rPr>
        <w:t>. For each lab exercise create a directory as lab &lt;lab number&gt;.</w:t>
      </w:r>
    </w:p>
    <w:p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8" w:name="_Toc515766575"/>
      <w:bookmarkStart w:id="19" w:name="_Toc515766695"/>
      <w:bookmarkStart w:id="20" w:name="_Toc107468493"/>
      <w:bookmarkStart w:id="21" w:name="_Toc136055300"/>
    </w:p>
    <w:bookmarkEnd w:id="18"/>
    <w:bookmarkEnd w:id="19"/>
    <w:bookmarkEnd w:id="20"/>
    <w:bookmarkEnd w:id="21"/>
    <w:p w:rsidR="003270E8" w:rsidRPr="0095388B" w:rsidRDefault="003270E8" w:rsidP="003270E8">
      <w:pPr>
        <w:rPr>
          <w:rFonts w:ascii="Candara" w:hAnsi="Candara" w:cs="Arial"/>
        </w:rPr>
      </w:pPr>
    </w:p>
    <w:p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0549B" w:rsidRPr="00A2727F" w:rsidRDefault="00A674E9" w:rsidP="00A674E9">
      <w:pPr>
        <w:pStyle w:val="MainTitle-Numbered"/>
      </w:pPr>
      <w:r w:rsidRPr="00A674E9">
        <w:lastRenderedPageBreak/>
        <w:t>Object Oriented JavaScript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50549B" w:rsidRPr="0095388B" w:rsidRDefault="002E18B6" w:rsidP="003A690C">
            <w:pPr>
              <w:pStyle w:val="Para-Heading2Bulleted"/>
              <w:numPr>
                <w:ilvl w:val="0"/>
                <w:numId w:val="8"/>
              </w:numPr>
              <w:jc w:val="left"/>
            </w:pPr>
            <w:r>
              <w:t xml:space="preserve">Working on </w:t>
            </w:r>
            <w:r w:rsidR="003A690C">
              <w:t xml:space="preserve">Object Oriented JavaScript-work on Objects &amp; function </w:t>
            </w:r>
          </w:p>
        </w:tc>
      </w:tr>
      <w:tr w:rsidR="0050549B" w:rsidRPr="0095388B">
        <w:tc>
          <w:tcPr>
            <w:tcW w:w="790" w:type="dxa"/>
            <w:shd w:val="clear" w:color="auto" w:fill="CCCCCC"/>
            <w:vAlign w:val="center"/>
          </w:tcPr>
          <w:p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50549B" w:rsidRPr="0095388B" w:rsidRDefault="002101F9" w:rsidP="00337986">
            <w:r>
              <w:t>2</w:t>
            </w:r>
            <w:r w:rsidR="0050549B" w:rsidRPr="0095388B">
              <w:t>0 minutes</w:t>
            </w:r>
          </w:p>
        </w:tc>
      </w:tr>
      <w:tr w:rsidR="00591696" w:rsidRPr="0095388B">
        <w:tc>
          <w:tcPr>
            <w:tcW w:w="790" w:type="dxa"/>
            <w:shd w:val="clear" w:color="auto" w:fill="CCCCCC"/>
            <w:vAlign w:val="center"/>
          </w:tcPr>
          <w:p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:rsidR="00591696" w:rsidRPr="0095388B" w:rsidRDefault="00591696" w:rsidP="00337986"/>
        </w:tc>
      </w:tr>
    </w:tbl>
    <w:p w:rsidR="0050549B" w:rsidRDefault="0050549B" w:rsidP="00A2727F"/>
    <w:p w:rsidR="00A674E9" w:rsidRDefault="004C5008" w:rsidP="00A674E9">
      <w:pPr>
        <w:pStyle w:val="ListParagraph"/>
        <w:numPr>
          <w:ilvl w:val="0"/>
          <w:numId w:val="15"/>
        </w:numPr>
      </w:pPr>
      <w:r>
        <w:t>C</w:t>
      </w:r>
      <w:r w:rsidR="00A674E9">
        <w:t xml:space="preserve">reate function </w:t>
      </w:r>
      <w:r w:rsidR="00FA2490">
        <w:t xml:space="preserve"> </w:t>
      </w:r>
      <w:r w:rsidR="00A674E9">
        <w:t>Product ,as shown in below diagram</w:t>
      </w:r>
    </w:p>
    <w:p w:rsidR="00A674E9" w:rsidRDefault="00A674E9" w:rsidP="00A674E9">
      <w:pPr>
        <w:pStyle w:val="ListParagraph"/>
      </w:pPr>
    </w:p>
    <w:p w:rsidR="00FA2490" w:rsidRDefault="00A674E9" w:rsidP="00A674E9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1949450" cy="172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91696" w:rsidRDefault="004C5008" w:rsidP="00FA2490">
      <w:pPr>
        <w:pStyle w:val="ListParagraph"/>
        <w:ind w:left="360"/>
      </w:pPr>
      <w:r>
        <w:t xml:space="preserve">   </w:t>
      </w:r>
    </w:p>
    <w:p w:rsidR="004C6E84" w:rsidRDefault="00A674E9" w:rsidP="00A674E9">
      <w:pPr>
        <w:pStyle w:val="ListParagraph"/>
        <w:numPr>
          <w:ilvl w:val="0"/>
          <w:numId w:val="14"/>
        </w:numPr>
      </w:pPr>
      <w:r>
        <w:t>Take data from user &amp; put in the product .</w:t>
      </w:r>
    </w:p>
    <w:p w:rsidR="00A674E9" w:rsidRDefault="00A674E9" w:rsidP="00A674E9">
      <w:pPr>
        <w:pStyle w:val="ListParagraph"/>
        <w:numPr>
          <w:ilvl w:val="0"/>
          <w:numId w:val="14"/>
        </w:numPr>
      </w:pPr>
      <w:r>
        <w:t>Take number of product data by using console &amp; print all data on console</w:t>
      </w:r>
    </w:p>
    <w:p w:rsidR="00A674E9" w:rsidRDefault="00A674E9" w:rsidP="00FA2490">
      <w:pPr>
        <w:pStyle w:val="ListParagraph"/>
        <w:ind w:left="360"/>
      </w:pPr>
    </w:p>
    <w:p w:rsidR="00D7425D" w:rsidRDefault="00D7425D" w:rsidP="00FA2490">
      <w:pPr>
        <w:pStyle w:val="ListParagraph"/>
        <w:ind w:left="360"/>
      </w:pPr>
      <w:r>
        <w:t xml:space="preserve">  </w:t>
      </w:r>
    </w:p>
    <w:p w:rsidR="00D7425D" w:rsidRDefault="00D7425D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A674E9" w:rsidRDefault="00A674E9" w:rsidP="00591696"/>
    <w:p w:rsidR="00D7425D" w:rsidRPr="00591696" w:rsidRDefault="00D7425D" w:rsidP="00591696"/>
    <w:p w:rsidR="006E2AA2" w:rsidRPr="00953DB2" w:rsidRDefault="00A674E9" w:rsidP="00A674E9">
      <w:pPr>
        <w:pStyle w:val="MainTitle-Numbered"/>
      </w:pPr>
      <w:r w:rsidRPr="00A674E9">
        <w:t>Prototypal</w:t>
      </w:r>
    </w:p>
    <w:p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0F2C29" w:rsidRPr="0095388B" w:rsidRDefault="002E18B6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 xml:space="preserve">Working on _proto,Prototype </w:t>
            </w:r>
          </w:p>
        </w:tc>
      </w:tr>
      <w:tr w:rsidR="000F2C29" w:rsidRPr="0095388B">
        <w:tc>
          <w:tcPr>
            <w:tcW w:w="821" w:type="dxa"/>
            <w:shd w:val="clear" w:color="auto" w:fill="CCCCCC"/>
            <w:vAlign w:val="center"/>
          </w:tcPr>
          <w:p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0F2C29" w:rsidRPr="0095388B" w:rsidRDefault="00A674E9" w:rsidP="00EC5F79">
            <w:pPr>
              <w:pStyle w:val="StylePara"/>
              <w:ind w:left="0"/>
            </w:pPr>
            <w:r>
              <w:t>20</w:t>
            </w:r>
            <w:r w:rsidR="00BA4B57" w:rsidRPr="0095388B">
              <w:t xml:space="preserve"> min</w:t>
            </w:r>
            <w:r w:rsidR="000F2C29" w:rsidRPr="0095388B">
              <w:t>utes</w:t>
            </w:r>
          </w:p>
        </w:tc>
      </w:tr>
    </w:tbl>
    <w:p w:rsidR="00A674E9" w:rsidRDefault="00A674E9" w:rsidP="00A674E9">
      <w:pPr>
        <w:pStyle w:val="Heading2"/>
      </w:pPr>
    </w:p>
    <w:p w:rsidR="00A674E9" w:rsidRDefault="00A674E9" w:rsidP="002C232F">
      <w:pPr>
        <w:pStyle w:val="ListParagraph"/>
        <w:ind w:left="360"/>
      </w:pPr>
      <w:r w:rsidRPr="00A674E9">
        <w:t xml:space="preserve">2.1 Extend </w:t>
      </w:r>
      <w:r>
        <w:t>lab assignment one &amp; as per below mentioned diagram</w:t>
      </w:r>
    </w:p>
    <w:p w:rsidR="00EB009B" w:rsidRDefault="00EB009B" w:rsidP="00A674E9">
      <w:pPr>
        <w:pStyle w:val="Heading2"/>
      </w:pPr>
    </w:p>
    <w:p w:rsidR="002101F9" w:rsidRPr="002101F9" w:rsidRDefault="002101F9" w:rsidP="002101F9">
      <w:r>
        <w:rPr>
          <w:noProof/>
          <w:lang w:val="en-IN" w:eastAsia="en-IN"/>
        </w:rPr>
        <w:drawing>
          <wp:inline distT="0" distB="0" distL="0" distR="0">
            <wp:extent cx="5321300" cy="246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4E9" w:rsidRDefault="00A674E9" w:rsidP="00A674E9"/>
    <w:p w:rsidR="00A674E9" w:rsidRDefault="00A674E9" w:rsidP="00A674E9"/>
    <w:p w:rsidR="00A674E9" w:rsidRPr="00A674E9" w:rsidRDefault="00A674E9" w:rsidP="00A674E9">
      <w:r>
        <w:t xml:space="preserve">Take data from console &amp; Print all detail </w:t>
      </w:r>
      <w:r w:rsidR="002101F9">
        <w:t xml:space="preserve">of Product 1 &amp; Product 2 such as id, name, price, description .Also type &amp; category for both product </w:t>
      </w:r>
    </w:p>
    <w:p w:rsidR="002101F9" w:rsidRDefault="002101F9" w:rsidP="00DE7A38">
      <w:pPr>
        <w:pStyle w:val="MainTitle-Numbered"/>
        <w:numPr>
          <w:ilvl w:val="0"/>
          <w:numId w:val="0"/>
        </w:numPr>
      </w:pPr>
      <w:bookmarkStart w:id="22" w:name="_Toc448909942"/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101F9" w:rsidRDefault="002101F9" w:rsidP="00DE7A38">
      <w:pPr>
        <w:pStyle w:val="MainTitle-Numbered"/>
        <w:numPr>
          <w:ilvl w:val="0"/>
          <w:numId w:val="0"/>
        </w:numPr>
      </w:pPr>
    </w:p>
    <w:p w:rsidR="002E18B6" w:rsidRDefault="002E18B6" w:rsidP="00DE7A38">
      <w:pPr>
        <w:pStyle w:val="MainTitle-Numbered"/>
        <w:numPr>
          <w:ilvl w:val="0"/>
          <w:numId w:val="0"/>
        </w:numPr>
      </w:pPr>
    </w:p>
    <w:p w:rsidR="00DE7A38" w:rsidRDefault="002E18B6" w:rsidP="00DE7A38">
      <w:pPr>
        <w:pStyle w:val="MainTitle-Numbered"/>
        <w:numPr>
          <w:ilvl w:val="0"/>
          <w:numId w:val="0"/>
        </w:numPr>
      </w:pPr>
      <w:r>
        <w:lastRenderedPageBreak/>
        <w:t>Lab 3:  JSON</w:t>
      </w:r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7A38" w:rsidRPr="0095388B" w:rsidTr="00313004">
        <w:tc>
          <w:tcPr>
            <w:tcW w:w="952" w:type="dxa"/>
            <w:shd w:val="clear" w:color="auto" w:fill="CCCCCC"/>
            <w:vAlign w:val="center"/>
          </w:tcPr>
          <w:p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:rsidR="00DE7A38" w:rsidRPr="005E3918" w:rsidRDefault="002E18B6" w:rsidP="00C45D3C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JSON</w:t>
            </w:r>
          </w:p>
        </w:tc>
      </w:tr>
      <w:tr w:rsidR="00DE7A38" w:rsidRPr="0095388B" w:rsidTr="00313004">
        <w:tc>
          <w:tcPr>
            <w:tcW w:w="952" w:type="dxa"/>
            <w:shd w:val="clear" w:color="auto" w:fill="CCCCCC"/>
            <w:vAlign w:val="center"/>
          </w:tcPr>
          <w:p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:rsidR="00DE7A38" w:rsidRPr="0095388B" w:rsidRDefault="002E18B6" w:rsidP="003A690C">
            <w:pPr>
              <w:pStyle w:val="ListParagraph"/>
              <w:numPr>
                <w:ilvl w:val="0"/>
                <w:numId w:val="18"/>
              </w:numPr>
            </w:pPr>
            <w:r>
              <w:t>m</w:t>
            </w:r>
            <w:r w:rsidR="00DE7A38" w:rsidRPr="0095388B">
              <w:t>inutes</w:t>
            </w:r>
          </w:p>
        </w:tc>
      </w:tr>
    </w:tbl>
    <w:p w:rsidR="00DE7A38" w:rsidRDefault="00DE7A38" w:rsidP="00A674E9">
      <w:pPr>
        <w:pStyle w:val="Heading2"/>
      </w:pPr>
    </w:p>
    <w:p w:rsidR="002101F9" w:rsidRDefault="002101F9" w:rsidP="003A690C">
      <w:pPr>
        <w:pStyle w:val="ListParagraph"/>
        <w:numPr>
          <w:ilvl w:val="0"/>
          <w:numId w:val="15"/>
        </w:numPr>
      </w:pPr>
      <w:r>
        <w:t>Create function  Product ,as shown in below diagram</w:t>
      </w:r>
    </w:p>
    <w:p w:rsidR="006F7F8D" w:rsidRDefault="006F7F8D" w:rsidP="002101F9">
      <w:pPr>
        <w:pStyle w:val="ListParagraph"/>
        <w:ind w:left="0"/>
        <w:jc w:val="both"/>
      </w:pPr>
    </w:p>
    <w:p w:rsidR="002101F9" w:rsidRDefault="002101F9" w:rsidP="002101F9">
      <w:pPr>
        <w:pStyle w:val="ListParagraph"/>
        <w:ind w:left="0"/>
        <w:jc w:val="both"/>
      </w:pPr>
      <w:r>
        <w:rPr>
          <w:noProof/>
          <w:lang w:val="en-IN" w:eastAsia="en-IN"/>
        </w:rPr>
        <w:drawing>
          <wp:inline distT="0" distB="0" distL="0" distR="0" wp14:anchorId="23779C86" wp14:editId="3EBC7A26">
            <wp:extent cx="2520950" cy="1625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C" w:rsidRDefault="003A690C" w:rsidP="002101F9">
      <w:pPr>
        <w:pStyle w:val="ListParagraph"/>
        <w:ind w:left="0"/>
        <w:jc w:val="both"/>
      </w:pPr>
    </w:p>
    <w:p w:rsidR="002101F9" w:rsidRDefault="003A690C" w:rsidP="002101F9">
      <w:pPr>
        <w:pStyle w:val="ListParagraph"/>
        <w:numPr>
          <w:ilvl w:val="0"/>
          <w:numId w:val="17"/>
        </w:numPr>
        <w:jc w:val="both"/>
      </w:pPr>
      <w:r w:rsidRPr="002101F9">
        <w:t>Serializes</w:t>
      </w:r>
      <w:r w:rsidR="002101F9" w:rsidRPr="002101F9">
        <w:t xml:space="preserve"> a JavaScript value to JSON text.</w:t>
      </w:r>
    </w:p>
    <w:p w:rsidR="002101F9" w:rsidRDefault="002101F9" w:rsidP="002101F9">
      <w:pPr>
        <w:pStyle w:val="ListParagraph"/>
        <w:numPr>
          <w:ilvl w:val="0"/>
          <w:numId w:val="17"/>
        </w:numPr>
        <w:jc w:val="both"/>
      </w:pPr>
      <w:r w:rsidRPr="002101F9">
        <w:t>De</w:t>
      </w:r>
      <w:r>
        <w:t>-</w:t>
      </w:r>
      <w:r w:rsidRPr="002101F9">
        <w:t>serializes JSON text to produce a JavaScript value</w:t>
      </w:r>
    </w:p>
    <w:p w:rsidR="007E6D86" w:rsidRDefault="007E6D86" w:rsidP="005F7CE4">
      <w:pPr>
        <w:pStyle w:val="MainTitle"/>
      </w:pPr>
    </w:p>
    <w:p w:rsidR="003A690C" w:rsidRDefault="003A690C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FB715F" w:rsidRPr="002C232F" w:rsidRDefault="00FB715F" w:rsidP="005F7CE4">
      <w:pPr>
        <w:pStyle w:val="MainTitle"/>
        <w:rPr>
          <w:b/>
          <w:color w:val="F79646" w:themeColor="accent6"/>
          <w:sz w:val="24"/>
          <w:szCs w:val="24"/>
        </w:rPr>
      </w:pPr>
    </w:p>
    <w:p w:rsidR="003A690C" w:rsidRPr="002C232F" w:rsidRDefault="002C232F" w:rsidP="005F7CE4">
      <w:pPr>
        <w:pStyle w:val="MainTitle"/>
        <w:rPr>
          <w:b/>
          <w:color w:val="F79646" w:themeColor="accent6"/>
          <w:sz w:val="24"/>
          <w:szCs w:val="24"/>
        </w:rPr>
      </w:pPr>
      <w:r w:rsidRPr="002C232F">
        <w:rPr>
          <w:b/>
          <w:color w:val="F79646" w:themeColor="accent6"/>
          <w:sz w:val="24"/>
          <w:szCs w:val="24"/>
        </w:rPr>
        <w:t xml:space="preserve">Lab 4: </w:t>
      </w:r>
      <w:r w:rsidR="00FB715F" w:rsidRPr="00FB715F">
        <w:rPr>
          <w:b/>
          <w:color w:val="F79646" w:themeColor="accent6"/>
          <w:sz w:val="24"/>
          <w:szCs w:val="24"/>
        </w:rPr>
        <w:t>EcmaScript6</w:t>
      </w: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2C232F" w:rsidRPr="0095388B" w:rsidTr="007724E4">
        <w:tc>
          <w:tcPr>
            <w:tcW w:w="821" w:type="dxa"/>
            <w:shd w:val="clear" w:color="auto" w:fill="CCCCCC"/>
            <w:vAlign w:val="center"/>
          </w:tcPr>
          <w:p w:rsidR="002C232F" w:rsidRPr="00213687" w:rsidRDefault="002C232F" w:rsidP="007724E4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:rsidR="002C232F" w:rsidRPr="0095388B" w:rsidRDefault="002C232F" w:rsidP="007724E4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:rsidR="002C232F" w:rsidRPr="0095388B" w:rsidRDefault="002C232F" w:rsidP="007724E4">
            <w:pPr>
              <w:pStyle w:val="StylePara-unlistedbullets"/>
              <w:numPr>
                <w:ilvl w:val="0"/>
                <w:numId w:val="9"/>
              </w:numPr>
            </w:pPr>
            <w:r>
              <w:t>Working on JavaScript ECMAScript 6</w:t>
            </w:r>
          </w:p>
        </w:tc>
      </w:tr>
      <w:tr w:rsidR="002C232F" w:rsidRPr="0095388B" w:rsidTr="007724E4">
        <w:tc>
          <w:tcPr>
            <w:tcW w:w="821" w:type="dxa"/>
            <w:shd w:val="clear" w:color="auto" w:fill="CCCCCC"/>
            <w:vAlign w:val="center"/>
          </w:tcPr>
          <w:p w:rsidR="002C232F" w:rsidRPr="00213687" w:rsidRDefault="002C232F" w:rsidP="007724E4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:rsidR="002C232F" w:rsidRPr="0095388B" w:rsidRDefault="002C232F" w:rsidP="002C232F">
            <w:pPr>
              <w:pStyle w:val="StylePara"/>
              <w:numPr>
                <w:ilvl w:val="0"/>
                <w:numId w:val="19"/>
              </w:numPr>
            </w:pPr>
            <w:r w:rsidRPr="0095388B">
              <w:t>minutes</w:t>
            </w:r>
          </w:p>
        </w:tc>
      </w:tr>
    </w:tbl>
    <w:p w:rsidR="002C232F" w:rsidRDefault="002C232F" w:rsidP="002C232F">
      <w:pPr>
        <w:pStyle w:val="Heading2"/>
      </w:pPr>
    </w:p>
    <w:p w:rsidR="002C232F" w:rsidRPr="002C232F" w:rsidRDefault="002C232F" w:rsidP="005F7CE4">
      <w:pPr>
        <w:pStyle w:val="MainTitle"/>
        <w:rPr>
          <w:b/>
        </w:rPr>
      </w:pPr>
    </w:p>
    <w:p w:rsidR="002C232F" w:rsidRDefault="002C232F" w:rsidP="005F7CE4">
      <w:pPr>
        <w:pStyle w:val="MainTitle"/>
      </w:pPr>
    </w:p>
    <w:p w:rsidR="002C232F" w:rsidRDefault="002C232F" w:rsidP="002C232F">
      <w:pPr>
        <w:pStyle w:val="ListParagraph"/>
        <w:ind w:left="360"/>
      </w:pPr>
      <w:r>
        <w:t>4.</w:t>
      </w:r>
      <w:r w:rsidRPr="00A674E9">
        <w:t xml:space="preserve">1 Extend </w:t>
      </w:r>
      <w:r>
        <w:t>lab assignment 2.1 do it by using ECMAScript 6</w:t>
      </w:r>
    </w:p>
    <w:p w:rsidR="002C232F" w:rsidRDefault="002C232F" w:rsidP="002C232F">
      <w:pPr>
        <w:pStyle w:val="Heading2"/>
      </w:pPr>
    </w:p>
    <w:p w:rsidR="002C232F" w:rsidRDefault="002510B5" w:rsidP="005F7CE4">
      <w:pPr>
        <w:pStyle w:val="MainTitle"/>
      </w:pPr>
      <w:r>
        <w:rPr>
          <w:noProof/>
          <w:lang w:val="en-IN" w:eastAsia="en-IN"/>
        </w:rPr>
        <w:drawing>
          <wp:inline distT="0" distB="0" distL="0" distR="0" wp14:anchorId="2459E2B4" wp14:editId="275AE85C">
            <wp:extent cx="53213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B5" w:rsidRPr="00A674E9" w:rsidRDefault="002510B5" w:rsidP="002510B5">
      <w:r>
        <w:t xml:space="preserve">Take data from console &amp; Print all detail of Product 1 &amp; Product 2 such as id, name, price, description .Also type &amp; category for both product </w:t>
      </w: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pPr>
        <w:pStyle w:val="MainTitle-Numbered"/>
        <w:numPr>
          <w:ilvl w:val="0"/>
          <w:numId w:val="0"/>
        </w:numPr>
      </w:pPr>
    </w:p>
    <w:p w:rsidR="002510B5" w:rsidRDefault="002510B5" w:rsidP="002510B5">
      <w:r>
        <w:lastRenderedPageBreak/>
        <w:t>4.2 Create class using concept of EMCAScript6 as per below mentioned diagram</w:t>
      </w:r>
    </w:p>
    <w:p w:rsidR="002510B5" w:rsidRDefault="002510B5" w:rsidP="002510B5"/>
    <w:p w:rsidR="003A690C" w:rsidRDefault="002510B5" w:rsidP="005F7CE4">
      <w:pPr>
        <w:pStyle w:val="MainTitle"/>
      </w:pPr>
      <w:r>
        <w:rPr>
          <w:noProof/>
          <w:lang w:val="en-IN" w:eastAsia="en-IN"/>
        </w:rPr>
        <w:drawing>
          <wp:inline distT="0" distB="0" distL="0" distR="0" wp14:anchorId="3DC0AA86" wp14:editId="235A9B04">
            <wp:extent cx="4267200" cy="267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C" w:rsidRDefault="003A690C" w:rsidP="005F7CE4">
      <w:pPr>
        <w:pStyle w:val="MainTitle"/>
      </w:pPr>
    </w:p>
    <w:p w:rsidR="002510B5" w:rsidRDefault="002510B5" w:rsidP="002510B5">
      <w:pPr>
        <w:pStyle w:val="ListParagraph"/>
        <w:ind w:left="360"/>
      </w:pPr>
      <w:r>
        <w:t>All 3 classes are in separate file. We have to add mobile details such as id, name, cost &amp; type   from different typescript file &amp; print data in console</w:t>
      </w:r>
    </w:p>
    <w:p w:rsidR="002510B5" w:rsidRDefault="002510B5" w:rsidP="002510B5">
      <w:pPr>
        <w:pStyle w:val="ListParagraph"/>
        <w:numPr>
          <w:ilvl w:val="0"/>
          <w:numId w:val="13"/>
        </w:numPr>
      </w:pPr>
      <w:r>
        <w:t xml:space="preserve">Get Data from array </w:t>
      </w: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3A690C" w:rsidRDefault="003A690C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2510B5" w:rsidRDefault="002510B5" w:rsidP="005F7CE4">
      <w:pPr>
        <w:pStyle w:val="MainTitle"/>
      </w:pPr>
    </w:p>
    <w:p w:rsidR="003A690C" w:rsidRDefault="003A690C" w:rsidP="005F7CE4">
      <w:pPr>
        <w:pStyle w:val="MainTitle"/>
      </w:pPr>
    </w:p>
    <w:p w:rsidR="00983A0E" w:rsidRPr="00E47C8F" w:rsidRDefault="00983A0E" w:rsidP="00A674E9">
      <w:pPr>
        <w:pStyle w:val="Heading2"/>
      </w:pPr>
      <w:bookmarkStart w:id="23" w:name="_Toc448909946"/>
      <w:bookmarkStart w:id="24" w:name="_Toc451416964"/>
      <w:bookmarkEnd w:id="22"/>
      <w:r w:rsidRPr="00E47C8F">
        <w:t xml:space="preserve">Appendix </w:t>
      </w:r>
      <w:r>
        <w:t>A</w:t>
      </w:r>
      <w:r w:rsidRPr="00E47C8F">
        <w:t>: Table of Figures</w:t>
      </w:r>
      <w:bookmarkEnd w:id="23"/>
      <w:bookmarkEnd w:id="24"/>
      <w:r w:rsidRPr="00E47C8F">
        <w:t xml:space="preserve"> </w:t>
      </w:r>
    </w:p>
    <w:p w:rsidR="00983A0E" w:rsidRPr="00E47C8F" w:rsidRDefault="00983A0E" w:rsidP="00983A0E">
      <w:pPr>
        <w:rPr>
          <w:rFonts w:cs="Arial"/>
        </w:rPr>
      </w:pPr>
    </w:p>
    <w:p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:rsidR="006F7F8D" w:rsidRPr="00004F15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6F7F8D" w:rsidRDefault="00480AA5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:rsidR="002F6564" w:rsidRPr="00A65600" w:rsidRDefault="006F7F8D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Cs w:val="24"/>
        </w:rPr>
        <w:fldChar w:fldCharType="end"/>
      </w:r>
      <w:r w:rsidR="00A65600" w:rsidRPr="00A65600">
        <w:rPr>
          <w:rFonts w:eastAsia="Times New Roman" w:cs="Arial"/>
          <w:color w:val="auto"/>
          <w:kern w:val="0"/>
          <w:sz w:val="24"/>
          <w:szCs w:val="24"/>
        </w:rPr>
        <w:t>------------Array Lab assignment-----------------</w:t>
      </w:r>
    </w:p>
    <w:p w:rsidR="00A65600" w:rsidRP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 w:rsidRPr="00A65600">
        <w:rPr>
          <w:rFonts w:eastAsia="Times New Roman" w:cs="Arial"/>
          <w:color w:val="auto"/>
          <w:kern w:val="0"/>
          <w:sz w:val="24"/>
          <w:szCs w:val="24"/>
        </w:rPr>
        <w:t>//create number array with some initial  entries</w:t>
      </w:r>
      <w:r>
        <w:rPr>
          <w:rFonts w:eastAsia="Times New Roman" w:cs="Arial"/>
          <w:color w:val="auto"/>
          <w:kern w:val="0"/>
          <w:sz w:val="24"/>
          <w:szCs w:val="24"/>
        </w:rPr>
        <w:t>[90,50,10,40]</w:t>
      </w:r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 w:rsidRPr="00A65600">
        <w:rPr>
          <w:rFonts w:eastAsia="Times New Roman" w:cs="Arial"/>
          <w:color w:val="auto"/>
          <w:kern w:val="0"/>
          <w:sz w:val="24"/>
          <w:szCs w:val="24"/>
        </w:rPr>
        <w:t>//create menu[1:add-2:delete-3:update-4:search</w:t>
      </w:r>
      <w:r>
        <w:rPr>
          <w:rFonts w:eastAsia="Times New Roman" w:cs="Arial"/>
          <w:color w:val="auto"/>
          <w:kern w:val="0"/>
          <w:sz w:val="24"/>
          <w:szCs w:val="24"/>
        </w:rPr>
        <w:t xml:space="preserve"> – 5:fetchAll- 6:exit</w:t>
      </w:r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 w:val="24"/>
          <w:szCs w:val="24"/>
        </w:rPr>
        <w:t>Enter chioice:1/2/3/4/5/6</w:t>
      </w:r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 w:val="24"/>
          <w:szCs w:val="24"/>
        </w:rPr>
        <w:t>1:Add</w:t>
      </w:r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 w:val="24"/>
          <w:szCs w:val="24"/>
        </w:rPr>
        <w:tab/>
        <w:t xml:space="preserve">Enter number to be added </w:t>
      </w:r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 w:val="24"/>
          <w:szCs w:val="24"/>
        </w:rPr>
        <w:tab/>
        <w:t>User enter:78</w:t>
      </w:r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 w:val="24"/>
          <w:szCs w:val="24"/>
        </w:rPr>
        <w:t>2:Delete</w:t>
      </w:r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 w:val="24"/>
          <w:szCs w:val="24"/>
        </w:rPr>
        <w:tab/>
        <w:t>Ebnter number to delet</w:t>
      </w:r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 w:val="24"/>
          <w:szCs w:val="24"/>
        </w:rPr>
        <w:tab/>
        <w:t>50</w:t>
      </w:r>
      <w:bookmarkStart w:id="25" w:name="_GoBack"/>
      <w:bookmarkEnd w:id="25"/>
    </w:p>
    <w:p w:rsidR="00A65600" w:rsidRDefault="00A65600" w:rsidP="00983A0E">
      <w:pPr>
        <w:pStyle w:val="MainTitle"/>
        <w:rPr>
          <w:rFonts w:eastAsia="Times New Roman" w:cs="Arial"/>
          <w:color w:val="auto"/>
          <w:kern w:val="0"/>
          <w:sz w:val="24"/>
          <w:szCs w:val="24"/>
        </w:rPr>
      </w:pPr>
      <w:r>
        <w:rPr>
          <w:rFonts w:eastAsia="Times New Roman" w:cs="Arial"/>
          <w:color w:val="auto"/>
          <w:kern w:val="0"/>
          <w:sz w:val="24"/>
          <w:szCs w:val="24"/>
        </w:rPr>
        <w:t>1:addemp 2</w:t>
      </w:r>
    </w:p>
    <w:p w:rsidR="00A65600" w:rsidRPr="00A65600" w:rsidRDefault="00A65600" w:rsidP="00983A0E">
      <w:pPr>
        <w:pStyle w:val="MainTitle"/>
        <w:rPr>
          <w:sz w:val="24"/>
          <w:szCs w:val="24"/>
        </w:rPr>
      </w:pPr>
    </w:p>
    <w:sectPr w:rsidR="00A65600" w:rsidRPr="00A65600" w:rsidSect="004611D6">
      <w:headerReference w:type="even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A5" w:rsidRDefault="00480AA5" w:rsidP="00753C8A">
      <w:r>
        <w:separator/>
      </w:r>
    </w:p>
  </w:endnote>
  <w:endnote w:type="continuationSeparator" w:id="0">
    <w:p w:rsidR="00480AA5" w:rsidRDefault="00480AA5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D77B18">
      <w:rPr>
        <w:rFonts w:cs="Arial"/>
        <w:b/>
        <w:noProof/>
        <w:sz w:val="16"/>
        <w:szCs w:val="16"/>
        <w:lang w:val="fr-FR" w:eastAsia="fr-FR"/>
      </w:rPr>
      <w:t>10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D77B18">
      <w:rPr>
        <w:rFonts w:cs="Arial"/>
        <w:noProof/>
        <w:sz w:val="16"/>
        <w:szCs w:val="16"/>
        <w:lang w:val="fr-FR" w:eastAsia="fr-FR"/>
      </w:rPr>
      <w:t>10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A5" w:rsidRDefault="00480AA5" w:rsidP="00753C8A">
      <w:r>
        <w:separator/>
      </w:r>
    </w:p>
  </w:footnote>
  <w:footnote w:type="continuationSeparator" w:id="0">
    <w:p w:rsidR="00480AA5" w:rsidRDefault="00480AA5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F5" w:rsidRPr="00A10732" w:rsidRDefault="00A10732" w:rsidP="00A10732">
    <w:pPr>
      <w:tabs>
        <w:tab w:val="left" w:pos="8505"/>
        <w:tab w:val="left" w:pos="9639"/>
      </w:tabs>
      <w:spacing w:before="300" w:after="720"/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</w:pPr>
    <w:r w:rsidRPr="00A10732"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</w:t>
    </w:r>
    <w:r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          </w:t>
    </w:r>
    <w:r w:rsidRPr="00A10732">
      <w:rPr>
        <w:rFonts w:asciiTheme="minorHAnsi" w:hAnsiTheme="minorHAnsi" w:cstheme="minorHAnsi"/>
        <w:color w:val="000000" w:themeColor="text1"/>
        <w:sz w:val="22"/>
        <w:szCs w:val="22"/>
      </w:rPr>
      <w:t>Introduction to Object Oriented</w:t>
    </w:r>
    <w:r w:rsidRPr="00A10732">
      <w:rPr>
        <w:rFonts w:asciiTheme="minorHAnsi" w:hAnsiTheme="minorHAnsi" w:cstheme="minorHAnsi"/>
        <w:b/>
        <w:color w:val="000000" w:themeColor="text1"/>
        <w:sz w:val="36"/>
        <w:szCs w:val="36"/>
      </w:rPr>
      <w:t xml:space="preserve"> </w:t>
    </w:r>
    <w:r w:rsidR="00FD4AF5" w:rsidRPr="00A10732"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  <w:t>Lab 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F5" w:rsidRDefault="00FD4A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ECD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50CE1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9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F7284"/>
    <w:multiLevelType w:val="hybridMultilevel"/>
    <w:tmpl w:val="6896D88C"/>
    <w:lvl w:ilvl="0" w:tplc="2C4E222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72165"/>
    <w:multiLevelType w:val="hybridMultilevel"/>
    <w:tmpl w:val="5AF6EB52"/>
    <w:lvl w:ilvl="0" w:tplc="86A870A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20004"/>
    <w:multiLevelType w:val="hybridMultilevel"/>
    <w:tmpl w:val="534AC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1262"/>
    <w:multiLevelType w:val="hybridMultilevel"/>
    <w:tmpl w:val="99BE9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5"/>
  </w:num>
  <w:num w:numId="5">
    <w:abstractNumId w:val="14"/>
  </w:num>
  <w:num w:numId="6">
    <w:abstractNumId w:val="8"/>
  </w:num>
  <w:num w:numId="7">
    <w:abstractNumId w:val="16"/>
    <w:lvlOverride w:ilvl="0">
      <w:startOverride w:val="1"/>
    </w:lvlOverride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18"/>
  </w:num>
  <w:num w:numId="13">
    <w:abstractNumId w:val="5"/>
  </w:num>
  <w:num w:numId="14">
    <w:abstractNumId w:val="13"/>
  </w:num>
  <w:num w:numId="15">
    <w:abstractNumId w:val="7"/>
  </w:num>
  <w:num w:numId="16">
    <w:abstractNumId w:val="1"/>
  </w:num>
  <w:num w:numId="17">
    <w:abstractNumId w:val="17"/>
  </w:num>
  <w:num w:numId="18">
    <w:abstractNumId w:val="11"/>
  </w:num>
  <w:num w:numId="1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77846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4EC2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F1953"/>
    <w:rsid w:val="001F2703"/>
    <w:rsid w:val="001F55C5"/>
    <w:rsid w:val="001F61E4"/>
    <w:rsid w:val="00203586"/>
    <w:rsid w:val="00205ABA"/>
    <w:rsid w:val="00207DD9"/>
    <w:rsid w:val="002101F9"/>
    <w:rsid w:val="00212AE1"/>
    <w:rsid w:val="00213687"/>
    <w:rsid w:val="0021556F"/>
    <w:rsid w:val="0022070B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10B5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232F"/>
    <w:rsid w:val="002C658F"/>
    <w:rsid w:val="002D316D"/>
    <w:rsid w:val="002E18B6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A690C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05FB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0AA5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59D3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10732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5600"/>
    <w:rsid w:val="00A6714A"/>
    <w:rsid w:val="00A674E9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03E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D0029"/>
    <w:rsid w:val="00BD1625"/>
    <w:rsid w:val="00BD6B4F"/>
    <w:rsid w:val="00BE0B3A"/>
    <w:rsid w:val="00BE0BE9"/>
    <w:rsid w:val="00BE6B2E"/>
    <w:rsid w:val="00BF54C2"/>
    <w:rsid w:val="00C011C9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574A"/>
    <w:rsid w:val="00D7425D"/>
    <w:rsid w:val="00D759AE"/>
    <w:rsid w:val="00D75EA5"/>
    <w:rsid w:val="00D772D7"/>
    <w:rsid w:val="00D77B18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4223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34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B715F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C3E67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A674E9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4505FB"/>
    <w:pPr>
      <w:tabs>
        <w:tab w:val="right" w:leader="dot" w:pos="8630"/>
      </w:tabs>
      <w:spacing w:line="360" w:lineRule="auto"/>
      <w:jc w:val="both"/>
    </w:pPr>
    <w:rPr>
      <w:rFonts w:asciiTheme="minorHAnsi" w:hAnsiTheme="minorHAnsi" w:cstheme="minorHAnsi"/>
      <w:b/>
      <w:noProof/>
      <w:szCs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F2559C04AE4488E94205E47398A2E" ma:contentTypeVersion="1" ma:contentTypeDescription="Create a new document." ma:contentTypeScope="" ma:versionID="bb2d9302acd88bfb40288f9de05848d0">
  <xsd:schema xmlns:xsd="http://www.w3.org/2001/XMLSchema" xmlns:xs="http://www.w3.org/2001/XMLSchema" xmlns:p="http://schemas.microsoft.com/office/2006/metadata/properties" xmlns:ns2="a85eb2a3-840f-4054-86f6-d41d0c1cba4b" xmlns:ns3="952a6df7-b138-4f89-9bc4-e7a874ea3254" targetNamespace="http://schemas.microsoft.com/office/2006/metadata/properties" ma:root="true" ma:fieldsID="2d7d6362be7cac7839ee051b71b7ca70" ns2:_="" ns3:_="">
    <xsd:import namespace="a85eb2a3-840f-4054-86f6-d41d0c1cba4b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Material_x0020_Type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b2a3-840f-4054-86f6-d41d0c1cba4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8" ma:displayName="Material Type" ma:default="Template" ma:format="Dropdown" ma:internalName="Material_x0020_Type">
      <xsd:simpleType>
        <xsd:restriction base="dms:Choice">
          <xsd:enumeration value="Procedure"/>
          <xsd:enumeration value="Guideline"/>
          <xsd:enumeration value="Form"/>
          <xsd:enumeration value="Format"/>
          <xsd:enumeration value="General"/>
          <xsd:enumeration value="Templa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9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Templates_2016</FolderName>
    <Material_x0020_Type xmlns="a85eb2a3-840f-4054-86f6-d41d0c1cba4b">Template</Material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DAD3681-46E6-41FA-A0E9-FACA6C718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eb2a3-840f-4054-86f6-d41d0c1cba4b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5.xml><?xml version="1.0" encoding="utf-8"?>
<ds:datastoreItem xmlns:ds="http://schemas.openxmlformats.org/officeDocument/2006/customXml" ds:itemID="{2096BB9C-4AAF-4786-BA47-78D2A11A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CoursewareTemplates.dotx</Template>
  <TotalTime>2982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4843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Srivastava, Vaishali</cp:lastModifiedBy>
  <cp:revision>72</cp:revision>
  <cp:lastPrinted>2008-09-20T07:53:00Z</cp:lastPrinted>
  <dcterms:created xsi:type="dcterms:W3CDTF">2016-05-16T05:33:00Z</dcterms:created>
  <dcterms:modified xsi:type="dcterms:W3CDTF">2022-06-15T12:40:00Z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0x010100A64F2559C04AE4488E94205E47398A2E</vt:lpwstr>
  </property>
</Properties>
</file>